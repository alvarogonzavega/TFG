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798" w:rsidRDefault="00516798" w:rsidP="00516798">
      <w:pPr>
        <w:jc w:val="center"/>
        <w:rPr>
          <w:color w:val="000066"/>
        </w:rPr>
      </w:pPr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-215900</wp:posOffset>
            </wp:positionH>
            <wp:positionV relativeFrom="margin">
              <wp:posOffset>80010</wp:posOffset>
            </wp:positionV>
            <wp:extent cx="5770880" cy="581660"/>
            <wp:effectExtent l="0" t="0" r="0" b="0"/>
            <wp:wrapNone/>
            <wp:docPr id="4" name="Imagen 4" descr="acronimo_nombre1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ronimo_nombre1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6798" w:rsidRDefault="00516798" w:rsidP="00516798">
      <w:pPr>
        <w:ind w:right="681"/>
        <w:rPr>
          <w:color w:val="000066"/>
        </w:rPr>
      </w:pPr>
      <w:r>
        <w:rPr>
          <w:color w:val="000066"/>
        </w:rPr>
        <w:t xml:space="preserve">       </w:t>
      </w:r>
    </w:p>
    <w:p w:rsidR="00516798" w:rsidRDefault="00516798" w:rsidP="00516798">
      <w:pPr>
        <w:ind w:right="681"/>
        <w:rPr>
          <w:color w:val="000066"/>
        </w:rPr>
      </w:pPr>
    </w:p>
    <w:p w:rsidR="00516798" w:rsidRPr="00010281" w:rsidRDefault="00516798" w:rsidP="00516798">
      <w:pPr>
        <w:rPr>
          <w:color w:val="000066"/>
        </w:rPr>
      </w:pPr>
      <w:r>
        <w:rPr>
          <w:color w:val="000066"/>
        </w:rPr>
        <w:t xml:space="preserve">                                                           </w:t>
      </w:r>
    </w:p>
    <w:p w:rsidR="00516798" w:rsidRDefault="00516798" w:rsidP="00516798">
      <w:pPr>
        <w:rPr>
          <w:rFonts w:ascii="Arial" w:hAnsi="Arial" w:cs="Arial"/>
          <w:color w:val="000066"/>
          <w:sz w:val="32"/>
          <w:szCs w:val="52"/>
        </w:rPr>
      </w:pPr>
    </w:p>
    <w:p w:rsidR="00516798" w:rsidRPr="00CD72DA" w:rsidRDefault="00516798" w:rsidP="00516798">
      <w:pPr>
        <w:jc w:val="center"/>
        <w:rPr>
          <w:rFonts w:ascii="Arial" w:hAnsi="Arial" w:cs="Arial"/>
          <w:color w:val="000066"/>
          <w:sz w:val="32"/>
          <w:szCs w:val="52"/>
        </w:rPr>
      </w:pPr>
      <w:r>
        <w:rPr>
          <w:rFonts w:ascii="Arial" w:hAnsi="Arial" w:cs="Arial"/>
          <w:color w:val="000066"/>
          <w:sz w:val="32"/>
          <w:szCs w:val="52"/>
        </w:rPr>
        <w:t>Grado</w:t>
      </w:r>
      <w:r w:rsidRPr="00CD72DA">
        <w:rPr>
          <w:rFonts w:ascii="Arial" w:hAnsi="Arial" w:cs="Arial"/>
          <w:color w:val="000066"/>
          <w:sz w:val="32"/>
          <w:szCs w:val="52"/>
        </w:rPr>
        <w:t xml:space="preserve"> Universitar</w:t>
      </w:r>
      <w:r w:rsidR="0019141B">
        <w:rPr>
          <w:rFonts w:ascii="Arial" w:hAnsi="Arial" w:cs="Arial"/>
          <w:color w:val="000066"/>
          <w:sz w:val="32"/>
          <w:szCs w:val="52"/>
        </w:rPr>
        <w:t>io en Ingeniería Informática</w:t>
      </w:r>
      <w:r>
        <w:rPr>
          <w:rFonts w:ascii="Arial" w:hAnsi="Arial" w:cs="Arial"/>
          <w:color w:val="000066"/>
          <w:sz w:val="32"/>
          <w:szCs w:val="52"/>
        </w:rPr>
        <w:br/>
        <w:t>(20</w:t>
      </w:r>
      <w:r w:rsidR="0019141B">
        <w:rPr>
          <w:rFonts w:ascii="Arial" w:hAnsi="Arial" w:cs="Arial"/>
          <w:color w:val="000066"/>
          <w:sz w:val="32"/>
          <w:szCs w:val="52"/>
        </w:rPr>
        <w:t>19</w:t>
      </w:r>
      <w:r>
        <w:rPr>
          <w:rFonts w:ascii="Arial" w:hAnsi="Arial" w:cs="Arial"/>
          <w:color w:val="000066"/>
          <w:sz w:val="32"/>
          <w:szCs w:val="52"/>
        </w:rPr>
        <w:t>-20</w:t>
      </w:r>
      <w:r w:rsidR="0019141B">
        <w:rPr>
          <w:rFonts w:ascii="Arial" w:hAnsi="Arial" w:cs="Arial"/>
          <w:color w:val="000066"/>
          <w:sz w:val="32"/>
          <w:szCs w:val="52"/>
        </w:rPr>
        <w:t>20</w:t>
      </w:r>
      <w:r w:rsidRPr="00CD72DA">
        <w:rPr>
          <w:rFonts w:ascii="Arial" w:hAnsi="Arial" w:cs="Arial"/>
          <w:color w:val="000066"/>
          <w:sz w:val="32"/>
          <w:szCs w:val="52"/>
        </w:rPr>
        <w:t>)</w:t>
      </w:r>
    </w:p>
    <w:p w:rsidR="00516798" w:rsidRDefault="00516798" w:rsidP="00516798">
      <w:pPr>
        <w:jc w:val="center"/>
        <w:rPr>
          <w:rFonts w:ascii="Arial" w:hAnsi="Arial" w:cs="Arial"/>
          <w:i/>
          <w:color w:val="000066"/>
          <w:sz w:val="32"/>
          <w:szCs w:val="52"/>
        </w:rPr>
      </w:pPr>
    </w:p>
    <w:p w:rsidR="00516798" w:rsidRPr="00CD72DA" w:rsidRDefault="00516798" w:rsidP="00516798">
      <w:pPr>
        <w:jc w:val="center"/>
        <w:rPr>
          <w:rFonts w:ascii="Arial" w:hAnsi="Arial" w:cs="Arial"/>
          <w:i/>
          <w:color w:val="000066"/>
          <w:sz w:val="32"/>
          <w:szCs w:val="52"/>
        </w:rPr>
      </w:pPr>
      <w:r>
        <w:rPr>
          <w:rFonts w:ascii="Arial" w:hAnsi="Arial" w:cs="Arial"/>
          <w:i/>
          <w:color w:val="000066"/>
          <w:sz w:val="32"/>
          <w:szCs w:val="52"/>
        </w:rPr>
        <w:t>Trabajo Fin de Grado</w:t>
      </w:r>
    </w:p>
    <w:p w:rsidR="00516798" w:rsidRPr="00CD72DA" w:rsidRDefault="00516798" w:rsidP="00516798">
      <w:pPr>
        <w:jc w:val="center"/>
        <w:rPr>
          <w:rFonts w:ascii="Arial" w:hAnsi="Arial" w:cs="Arial"/>
          <w:color w:val="000066"/>
          <w:sz w:val="52"/>
          <w:szCs w:val="52"/>
        </w:rPr>
      </w:pPr>
      <w:r w:rsidRPr="00CD72DA">
        <w:rPr>
          <w:rFonts w:ascii="Arial" w:hAnsi="Arial" w:cs="Arial"/>
          <w:color w:val="000066"/>
          <w:sz w:val="52"/>
          <w:szCs w:val="52"/>
        </w:rPr>
        <w:t>“</w:t>
      </w:r>
      <w:r w:rsidR="0019141B">
        <w:rPr>
          <w:rFonts w:ascii="Arial" w:hAnsi="Arial" w:cs="Arial"/>
          <w:color w:val="000066"/>
          <w:sz w:val="52"/>
          <w:szCs w:val="52"/>
        </w:rPr>
        <w:t>WSHELL</w:t>
      </w:r>
      <w:r w:rsidRPr="00CD72DA">
        <w:rPr>
          <w:rFonts w:ascii="Arial" w:hAnsi="Arial" w:cs="Arial"/>
          <w:color w:val="000066"/>
          <w:sz w:val="52"/>
          <w:szCs w:val="52"/>
        </w:rPr>
        <w:t>”</w:t>
      </w:r>
    </w:p>
    <w:p w:rsidR="00516798" w:rsidRDefault="00516798" w:rsidP="00516798">
      <w:pPr>
        <w:jc w:val="center"/>
        <w:rPr>
          <w:rFonts w:ascii="Arial" w:hAnsi="Arial" w:cs="Arial"/>
          <w:color w:val="000066"/>
          <w:sz w:val="44"/>
          <w:szCs w:val="52"/>
        </w:rPr>
      </w:pPr>
      <w:r>
        <w:rPr>
          <w:rFonts w:ascii="Arial" w:hAnsi="Arial" w:cs="Arial"/>
          <w:noProof/>
          <w:color w:val="000066"/>
          <w:sz w:val="44"/>
          <w:szCs w:val="52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1040765</wp:posOffset>
                </wp:positionH>
                <wp:positionV relativeFrom="paragraph">
                  <wp:posOffset>151130</wp:posOffset>
                </wp:positionV>
                <wp:extent cx="3733800" cy="12700"/>
                <wp:effectExtent l="6350" t="8890" r="12700" b="6985"/>
                <wp:wrapNone/>
                <wp:docPr id="3" name="Conector recto de flech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3380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D6A9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81.95pt;margin-top:11.9pt;width:294pt;height: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"/>
            </w:pict>
          </mc:Fallback>
        </mc:AlternateContent>
      </w:r>
    </w:p>
    <w:p w:rsidR="00516798" w:rsidRDefault="0019141B" w:rsidP="00516798">
      <w:pPr>
        <w:jc w:val="center"/>
        <w:rPr>
          <w:rFonts w:ascii="Arial" w:hAnsi="Arial" w:cs="Arial"/>
          <w:color w:val="000066"/>
          <w:sz w:val="44"/>
          <w:szCs w:val="52"/>
        </w:rPr>
      </w:pPr>
      <w:r>
        <w:rPr>
          <w:rFonts w:ascii="Arial" w:hAnsi="Arial" w:cs="Arial"/>
          <w:color w:val="000066"/>
          <w:sz w:val="44"/>
          <w:szCs w:val="52"/>
        </w:rPr>
        <w:t>Álvaro González</w:t>
      </w:r>
      <w:r w:rsidR="00516798">
        <w:rPr>
          <w:rFonts w:ascii="Arial" w:hAnsi="Arial" w:cs="Arial"/>
          <w:color w:val="000066"/>
          <w:sz w:val="44"/>
          <w:szCs w:val="52"/>
        </w:rPr>
        <w:t xml:space="preserve"> </w:t>
      </w:r>
      <w:r>
        <w:rPr>
          <w:rFonts w:ascii="Arial" w:hAnsi="Arial" w:cs="Arial"/>
          <w:color w:val="000066"/>
          <w:sz w:val="44"/>
          <w:szCs w:val="52"/>
        </w:rPr>
        <w:t>de la Vega</w:t>
      </w:r>
    </w:p>
    <w:p w:rsidR="00516798" w:rsidRPr="00CD72DA" w:rsidRDefault="00516798" w:rsidP="00516798">
      <w:pPr>
        <w:jc w:val="center"/>
        <w:rPr>
          <w:rFonts w:ascii="Arial" w:hAnsi="Arial" w:cs="Arial"/>
          <w:color w:val="000066"/>
          <w:sz w:val="32"/>
          <w:szCs w:val="52"/>
        </w:rPr>
      </w:pPr>
      <w:r>
        <w:rPr>
          <w:rFonts w:ascii="Arial" w:hAnsi="Arial" w:cs="Arial"/>
          <w:color w:val="000066"/>
          <w:sz w:val="32"/>
          <w:szCs w:val="52"/>
        </w:rPr>
        <w:t>Tutor/es</w:t>
      </w:r>
    </w:p>
    <w:p w:rsidR="00516798" w:rsidRDefault="0019141B" w:rsidP="00516798">
      <w:pPr>
        <w:jc w:val="center"/>
        <w:rPr>
          <w:rFonts w:ascii="Arial" w:hAnsi="Arial" w:cs="Arial"/>
          <w:color w:val="000066"/>
          <w:sz w:val="32"/>
          <w:szCs w:val="52"/>
        </w:rPr>
      </w:pPr>
      <w:r>
        <w:rPr>
          <w:rFonts w:ascii="Arial" w:hAnsi="Arial" w:cs="Arial"/>
          <w:color w:val="000066"/>
          <w:sz w:val="32"/>
          <w:szCs w:val="52"/>
        </w:rPr>
        <w:t>Jesús</w:t>
      </w:r>
      <w:r w:rsidR="00516798">
        <w:rPr>
          <w:rFonts w:ascii="Arial" w:hAnsi="Arial" w:cs="Arial"/>
          <w:color w:val="000066"/>
          <w:sz w:val="32"/>
          <w:szCs w:val="52"/>
        </w:rPr>
        <w:t xml:space="preserve"> </w:t>
      </w:r>
      <w:r>
        <w:rPr>
          <w:rFonts w:ascii="Arial" w:hAnsi="Arial" w:cs="Arial"/>
          <w:color w:val="000066"/>
          <w:sz w:val="32"/>
          <w:szCs w:val="52"/>
        </w:rPr>
        <w:t>Carretero</w:t>
      </w:r>
      <w:r w:rsidR="00516798">
        <w:rPr>
          <w:rFonts w:ascii="Arial" w:hAnsi="Arial" w:cs="Arial"/>
          <w:color w:val="000066"/>
          <w:sz w:val="32"/>
          <w:szCs w:val="52"/>
        </w:rPr>
        <w:t xml:space="preserve"> </w:t>
      </w:r>
      <w:r>
        <w:rPr>
          <w:rFonts w:ascii="Arial" w:hAnsi="Arial" w:cs="Arial"/>
          <w:color w:val="000066"/>
          <w:sz w:val="32"/>
          <w:szCs w:val="52"/>
        </w:rPr>
        <w:t>Pérez</w:t>
      </w:r>
    </w:p>
    <w:p w:rsidR="0019141B" w:rsidRDefault="0019141B" w:rsidP="00516798">
      <w:pPr>
        <w:jc w:val="center"/>
        <w:rPr>
          <w:rFonts w:ascii="Arial" w:hAnsi="Arial" w:cs="Arial"/>
          <w:color w:val="000066"/>
          <w:sz w:val="32"/>
          <w:szCs w:val="52"/>
        </w:rPr>
      </w:pPr>
    </w:p>
    <w:p w:rsidR="00516798" w:rsidRPr="00CD72DA" w:rsidRDefault="0019141B" w:rsidP="00516798">
      <w:pPr>
        <w:jc w:val="center"/>
        <w:rPr>
          <w:rFonts w:ascii="Arial" w:hAnsi="Arial" w:cs="Arial"/>
          <w:color w:val="000066"/>
          <w:sz w:val="32"/>
          <w:szCs w:val="52"/>
        </w:rPr>
      </w:pPr>
      <w:r>
        <w:rPr>
          <w:rFonts w:ascii="Arial" w:hAnsi="Arial" w:cs="Arial"/>
          <w:color w:val="000066"/>
          <w:sz w:val="32"/>
          <w:szCs w:val="52"/>
        </w:rPr>
        <w:t xml:space="preserve">Colmenarejo, </w:t>
      </w:r>
      <w:proofErr w:type="gramStart"/>
      <w:r>
        <w:rPr>
          <w:rFonts w:ascii="Arial" w:hAnsi="Arial" w:cs="Arial"/>
          <w:color w:val="000066"/>
          <w:sz w:val="32"/>
          <w:szCs w:val="52"/>
        </w:rPr>
        <w:t>Junio</w:t>
      </w:r>
      <w:proofErr w:type="gramEnd"/>
      <w:r>
        <w:rPr>
          <w:rFonts w:ascii="Arial" w:hAnsi="Arial" w:cs="Arial"/>
          <w:color w:val="000066"/>
          <w:sz w:val="32"/>
          <w:szCs w:val="52"/>
        </w:rPr>
        <w:t xml:space="preserve"> 2020</w:t>
      </w:r>
    </w:p>
    <w:p w:rsidR="00516798" w:rsidRDefault="00516798" w:rsidP="00516798">
      <w:pPr>
        <w:jc w:val="both"/>
        <w:rPr>
          <w:rFonts w:ascii="Times New Roman" w:hAnsi="Times New Roman"/>
          <w:b/>
          <w:color w:val="000066"/>
        </w:rPr>
      </w:pPr>
    </w:p>
    <w:p w:rsidR="00516798" w:rsidRDefault="00516798" w:rsidP="00516798">
      <w:pPr>
        <w:jc w:val="both"/>
        <w:rPr>
          <w:rFonts w:ascii="Times New Roman" w:hAnsi="Times New Roman"/>
          <w:b/>
          <w:color w:val="000066"/>
        </w:rPr>
      </w:pPr>
    </w:p>
    <w:p w:rsidR="00516798" w:rsidRDefault="00516798" w:rsidP="00516798">
      <w:pPr>
        <w:jc w:val="both"/>
        <w:rPr>
          <w:rFonts w:ascii="Times New Roman" w:hAnsi="Times New Roman"/>
          <w:b/>
          <w:color w:val="000066"/>
        </w:rPr>
      </w:pPr>
    </w:p>
    <w:p w:rsidR="00516798" w:rsidRPr="00BD2F8C" w:rsidRDefault="00516798" w:rsidP="00516798">
      <w:pPr>
        <w:jc w:val="both"/>
        <w:rPr>
          <w:rFonts w:ascii="Times New Roman" w:hAnsi="Times New Roman"/>
          <w:b/>
          <w:color w:val="000066"/>
        </w:rPr>
      </w:pPr>
    </w:p>
    <w:p w:rsidR="00516798" w:rsidRDefault="00516798" w:rsidP="00516798">
      <w:pPr>
        <w:spacing w:after="0" w:line="240" w:lineRule="auto"/>
        <w:ind w:left="708"/>
        <w:rPr>
          <w:rFonts w:ascii="Arial" w:eastAsia="Times New Roman" w:hAnsi="Arial" w:cs="Arial"/>
          <w:lang w:eastAsia="es-ES"/>
        </w:rPr>
      </w:pPr>
    </w:p>
    <w:p w:rsidR="00516798" w:rsidRDefault="00516798" w:rsidP="00516798">
      <w:pPr>
        <w:spacing w:after="0" w:line="240" w:lineRule="auto"/>
        <w:ind w:left="708"/>
        <w:rPr>
          <w:rFonts w:ascii="Arial" w:eastAsia="Times New Roman" w:hAnsi="Arial" w:cs="Arial"/>
          <w:lang w:eastAsia="es-ES"/>
        </w:rPr>
      </w:pPr>
    </w:p>
    <w:p w:rsidR="00516798" w:rsidRDefault="00516798" w:rsidP="00516798">
      <w:pPr>
        <w:spacing w:after="0" w:line="240" w:lineRule="auto"/>
        <w:ind w:left="708"/>
        <w:rPr>
          <w:rFonts w:ascii="Arial" w:eastAsia="Times New Roman" w:hAnsi="Arial" w:cs="Arial"/>
          <w:lang w:eastAsia="es-ES"/>
        </w:rPr>
      </w:pPr>
    </w:p>
    <w:p w:rsidR="00516798" w:rsidRDefault="00516798" w:rsidP="00516798">
      <w:pPr>
        <w:spacing w:after="0" w:line="240" w:lineRule="auto"/>
        <w:ind w:left="708"/>
        <w:rPr>
          <w:rFonts w:ascii="Arial" w:eastAsia="Times New Roman" w:hAnsi="Arial" w:cs="Arial"/>
          <w:lang w:eastAsia="es-ES"/>
        </w:rPr>
      </w:pPr>
    </w:p>
    <w:p w:rsidR="00516798" w:rsidRPr="00BD1CEC" w:rsidRDefault="00516798" w:rsidP="00516798">
      <w:pPr>
        <w:spacing w:after="0" w:line="240" w:lineRule="auto"/>
        <w:ind w:left="708"/>
        <w:rPr>
          <w:rFonts w:ascii="Arial" w:eastAsia="Times New Roman" w:hAnsi="Arial" w:cs="Arial"/>
          <w:lang w:eastAsia="es-ES"/>
        </w:rPr>
      </w:pPr>
    </w:p>
    <w:p w:rsidR="00516798" w:rsidRPr="00BD1CEC" w:rsidRDefault="00516798" w:rsidP="00516798">
      <w:pPr>
        <w:spacing w:after="0" w:line="240" w:lineRule="auto"/>
        <w:rPr>
          <w:rFonts w:ascii="Arial" w:eastAsia="Times New Roman" w:hAnsi="Arial" w:cs="Arial"/>
          <w:lang w:eastAsia="es-ES"/>
        </w:rPr>
      </w:pPr>
      <w:r>
        <w:fldChar w:fldCharType="begin"/>
      </w:r>
      <w:r>
        <w:instrText xml:space="preserve"> INCLUDEPICTURE "https://upload.wikimedia.org/wikipedia/commons/thumb/4/4f/Cc_by-nc-nd_euro_icon.svg/2000px-Cc_by-nc-nd_euro_icon.svg.png" \* MERGEFORMATINET </w:instrText>
      </w:r>
      <w:r>
        <w:fldChar w:fldCharType="separate"/>
      </w:r>
      <w:r w:rsidR="00845C4E">
        <w:fldChar w:fldCharType="begin"/>
      </w:r>
      <w:r w:rsidR="00845C4E">
        <w:instrText xml:space="preserve"> </w:instrText>
      </w:r>
      <w:r w:rsidR="00845C4E">
        <w:instrText>INCLUDEPICTURE  "https://upload.wikimedia.org/wikipedia/commons/thumb/4/4f/Cc_by-nc-nd_euro_icon.</w:instrText>
      </w:r>
      <w:r w:rsidR="00845C4E">
        <w:instrText>svg/2000px-Cc_by-nc-nd_euro_icon.svg.png" \* MERGEFORMATINET</w:instrText>
      </w:r>
      <w:r w:rsidR="00845C4E">
        <w:instrText xml:space="preserve"> </w:instrText>
      </w:r>
      <w:r w:rsidR="00845C4E">
        <w:fldChar w:fldCharType="separate"/>
      </w:r>
      <w:r w:rsidR="00845C4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20pt;height:41pt;mso-width-percent:0;mso-height-percent:0;mso-width-percent:0;mso-height-percent:0">
            <v:imagedata r:id="rId9" r:href="rId10"/>
          </v:shape>
        </w:pict>
      </w:r>
      <w:r w:rsidR="00845C4E">
        <w:fldChar w:fldCharType="end"/>
      </w:r>
      <w:r>
        <w:fldChar w:fldCharType="end"/>
      </w:r>
      <w:r w:rsidRPr="00BD1CEC">
        <w:rPr>
          <w:rFonts w:ascii="Arial" w:eastAsia="Times New Roman" w:hAnsi="Arial" w:cs="Arial"/>
          <w:lang w:eastAsia="es-ES"/>
        </w:rPr>
        <w:t xml:space="preserve"> </w:t>
      </w:r>
      <w:r>
        <w:rPr>
          <w:rFonts w:ascii="Arial" w:eastAsia="Times New Roman" w:hAnsi="Arial" w:cs="Arial"/>
          <w:lang w:eastAsia="es-ES"/>
        </w:rPr>
        <w:br/>
      </w:r>
      <w:r w:rsidRPr="00BD1CEC">
        <w:rPr>
          <w:rFonts w:ascii="Arial" w:eastAsia="Times New Roman" w:hAnsi="Arial" w:cs="Arial"/>
          <w:i/>
          <w:lang w:eastAsia="es-ES"/>
        </w:rPr>
        <w:t>[Incluir en el caso del interés de su publicación en el archivo abierto]</w:t>
      </w:r>
    </w:p>
    <w:p w:rsidR="00AE4AF2" w:rsidRPr="00516798" w:rsidRDefault="00516798" w:rsidP="00516798">
      <w:pPr>
        <w:spacing w:after="0" w:line="240" w:lineRule="auto"/>
        <w:rPr>
          <w:rFonts w:ascii="Arial" w:eastAsia="Times New Roman" w:hAnsi="Arial" w:cs="Arial"/>
          <w:b/>
          <w:lang w:eastAsia="es-ES"/>
        </w:rPr>
      </w:pPr>
      <w:r w:rsidRPr="00BD1CEC">
        <w:rPr>
          <w:rFonts w:ascii="Arial" w:eastAsia="Times New Roman" w:hAnsi="Arial" w:cs="Arial"/>
          <w:lang w:eastAsia="es-ES"/>
        </w:rPr>
        <w:t xml:space="preserve">Esta obra se encuentra sujeta a la licencia </w:t>
      </w:r>
      <w:proofErr w:type="spellStart"/>
      <w:r w:rsidRPr="00BD1CEC">
        <w:rPr>
          <w:rFonts w:ascii="Arial" w:eastAsia="Times New Roman" w:hAnsi="Arial" w:cs="Arial"/>
          <w:lang w:eastAsia="es-ES"/>
        </w:rPr>
        <w:t>Creative</w:t>
      </w:r>
      <w:proofErr w:type="spellEnd"/>
      <w:r w:rsidRPr="00BD1CEC">
        <w:rPr>
          <w:rFonts w:ascii="Arial" w:eastAsia="Times New Roman" w:hAnsi="Arial" w:cs="Arial"/>
          <w:lang w:eastAsia="es-ES"/>
        </w:rPr>
        <w:t xml:space="preserve"> </w:t>
      </w:r>
      <w:proofErr w:type="spellStart"/>
      <w:r w:rsidRPr="00BD1CEC">
        <w:rPr>
          <w:rFonts w:ascii="Arial" w:eastAsia="Times New Roman" w:hAnsi="Arial" w:cs="Arial"/>
          <w:lang w:eastAsia="es-ES"/>
        </w:rPr>
        <w:t>Commons</w:t>
      </w:r>
      <w:proofErr w:type="spellEnd"/>
      <w:r w:rsidRPr="00BD1CEC">
        <w:rPr>
          <w:rFonts w:ascii="Arial" w:eastAsia="Times New Roman" w:hAnsi="Arial" w:cs="Arial"/>
          <w:lang w:eastAsia="es-ES"/>
        </w:rPr>
        <w:t xml:space="preserve"> </w:t>
      </w:r>
      <w:r w:rsidRPr="00BD1CEC">
        <w:rPr>
          <w:rFonts w:ascii="Arial" w:eastAsia="Times New Roman" w:hAnsi="Arial" w:cs="Arial"/>
          <w:b/>
          <w:lang w:eastAsia="es-ES"/>
        </w:rPr>
        <w:t>Reconocimiento – No Comercial – Sin Obra Derivada</w:t>
      </w:r>
    </w:p>
    <w:sectPr w:rsidR="00AE4AF2" w:rsidRPr="00516798" w:rsidSect="00A33080">
      <w:pgSz w:w="11906" w:h="16838"/>
      <w:pgMar w:top="567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5C4E" w:rsidRDefault="00845C4E" w:rsidP="00AA6E99">
      <w:pPr>
        <w:spacing w:after="0" w:line="240" w:lineRule="auto"/>
      </w:pPr>
      <w:r>
        <w:separator/>
      </w:r>
    </w:p>
  </w:endnote>
  <w:endnote w:type="continuationSeparator" w:id="0">
    <w:p w:rsidR="00845C4E" w:rsidRDefault="00845C4E" w:rsidP="00AA6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5C4E" w:rsidRDefault="00845C4E" w:rsidP="00AA6E99">
      <w:pPr>
        <w:spacing w:after="0" w:line="240" w:lineRule="auto"/>
      </w:pPr>
      <w:r>
        <w:separator/>
      </w:r>
    </w:p>
  </w:footnote>
  <w:footnote w:type="continuationSeparator" w:id="0">
    <w:p w:rsidR="00845C4E" w:rsidRDefault="00845C4E" w:rsidP="00AA6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138E5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C0F4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3EA24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E675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3BE2E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E2E6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208A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FC3F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3A3A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B4CC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1B"/>
    <w:rsid w:val="00002504"/>
    <w:rsid w:val="000026AD"/>
    <w:rsid w:val="00015211"/>
    <w:rsid w:val="00025348"/>
    <w:rsid w:val="00064D72"/>
    <w:rsid w:val="000720D8"/>
    <w:rsid w:val="0009121D"/>
    <w:rsid w:val="00093746"/>
    <w:rsid w:val="00095B05"/>
    <w:rsid w:val="00096425"/>
    <w:rsid w:val="000A235F"/>
    <w:rsid w:val="000A3F39"/>
    <w:rsid w:val="000A6BB5"/>
    <w:rsid w:val="000B4303"/>
    <w:rsid w:val="000D0CB4"/>
    <w:rsid w:val="000D489E"/>
    <w:rsid w:val="000D7D15"/>
    <w:rsid w:val="000E078F"/>
    <w:rsid w:val="000F2FA9"/>
    <w:rsid w:val="000F3A60"/>
    <w:rsid w:val="000F7D6D"/>
    <w:rsid w:val="00103EAB"/>
    <w:rsid w:val="00113177"/>
    <w:rsid w:val="001249C6"/>
    <w:rsid w:val="00143EB3"/>
    <w:rsid w:val="00151CB6"/>
    <w:rsid w:val="00152D21"/>
    <w:rsid w:val="001608AE"/>
    <w:rsid w:val="00173BD4"/>
    <w:rsid w:val="00186117"/>
    <w:rsid w:val="001912EB"/>
    <w:rsid w:val="0019141B"/>
    <w:rsid w:val="001958CC"/>
    <w:rsid w:val="00196930"/>
    <w:rsid w:val="001A51A6"/>
    <w:rsid w:val="001C0098"/>
    <w:rsid w:val="001E7F43"/>
    <w:rsid w:val="001F1939"/>
    <w:rsid w:val="00202D5F"/>
    <w:rsid w:val="00202F32"/>
    <w:rsid w:val="0020667A"/>
    <w:rsid w:val="00212F08"/>
    <w:rsid w:val="00233915"/>
    <w:rsid w:val="002363CB"/>
    <w:rsid w:val="002424D6"/>
    <w:rsid w:val="00244778"/>
    <w:rsid w:val="002543F7"/>
    <w:rsid w:val="002545B1"/>
    <w:rsid w:val="00261A07"/>
    <w:rsid w:val="0027554B"/>
    <w:rsid w:val="00282149"/>
    <w:rsid w:val="00282217"/>
    <w:rsid w:val="00286763"/>
    <w:rsid w:val="00292703"/>
    <w:rsid w:val="002A36E9"/>
    <w:rsid w:val="002A72F2"/>
    <w:rsid w:val="002B6ACF"/>
    <w:rsid w:val="002B7A71"/>
    <w:rsid w:val="002D14D7"/>
    <w:rsid w:val="002D7CE1"/>
    <w:rsid w:val="002E0137"/>
    <w:rsid w:val="002E0924"/>
    <w:rsid w:val="002E731E"/>
    <w:rsid w:val="002F414A"/>
    <w:rsid w:val="002F7364"/>
    <w:rsid w:val="00304D2D"/>
    <w:rsid w:val="00305E2C"/>
    <w:rsid w:val="0031028B"/>
    <w:rsid w:val="00320FBD"/>
    <w:rsid w:val="00335BAE"/>
    <w:rsid w:val="003664D2"/>
    <w:rsid w:val="00366B72"/>
    <w:rsid w:val="00370156"/>
    <w:rsid w:val="00397B15"/>
    <w:rsid w:val="003A38CF"/>
    <w:rsid w:val="003A584D"/>
    <w:rsid w:val="003C39A2"/>
    <w:rsid w:val="003D5F38"/>
    <w:rsid w:val="003E112B"/>
    <w:rsid w:val="003E140E"/>
    <w:rsid w:val="0040340E"/>
    <w:rsid w:val="0040497D"/>
    <w:rsid w:val="00407F14"/>
    <w:rsid w:val="00424CAD"/>
    <w:rsid w:val="00427BE9"/>
    <w:rsid w:val="00437907"/>
    <w:rsid w:val="004415F8"/>
    <w:rsid w:val="0044187A"/>
    <w:rsid w:val="004543CA"/>
    <w:rsid w:val="00464527"/>
    <w:rsid w:val="00481771"/>
    <w:rsid w:val="00482F58"/>
    <w:rsid w:val="00483AF7"/>
    <w:rsid w:val="00485C09"/>
    <w:rsid w:val="0049356F"/>
    <w:rsid w:val="00494576"/>
    <w:rsid w:val="004A10B4"/>
    <w:rsid w:val="004A2E34"/>
    <w:rsid w:val="004A4EAD"/>
    <w:rsid w:val="004B0CFA"/>
    <w:rsid w:val="004B7211"/>
    <w:rsid w:val="004B7B44"/>
    <w:rsid w:val="004C79EC"/>
    <w:rsid w:val="004F09A4"/>
    <w:rsid w:val="004F38D8"/>
    <w:rsid w:val="004F5BFC"/>
    <w:rsid w:val="0050562F"/>
    <w:rsid w:val="00515431"/>
    <w:rsid w:val="00515E73"/>
    <w:rsid w:val="00516798"/>
    <w:rsid w:val="00526DA0"/>
    <w:rsid w:val="00535CF5"/>
    <w:rsid w:val="0053693B"/>
    <w:rsid w:val="00540919"/>
    <w:rsid w:val="005504FA"/>
    <w:rsid w:val="0055363A"/>
    <w:rsid w:val="00555A5E"/>
    <w:rsid w:val="00556B68"/>
    <w:rsid w:val="00595892"/>
    <w:rsid w:val="00596AB9"/>
    <w:rsid w:val="005A3BAC"/>
    <w:rsid w:val="005C4786"/>
    <w:rsid w:val="005C675B"/>
    <w:rsid w:val="005F2209"/>
    <w:rsid w:val="00607C92"/>
    <w:rsid w:val="00611D5F"/>
    <w:rsid w:val="0061486D"/>
    <w:rsid w:val="00614D24"/>
    <w:rsid w:val="00634E8B"/>
    <w:rsid w:val="00641C44"/>
    <w:rsid w:val="00656F60"/>
    <w:rsid w:val="006763D1"/>
    <w:rsid w:val="00682277"/>
    <w:rsid w:val="00683457"/>
    <w:rsid w:val="00690AFB"/>
    <w:rsid w:val="00695D5A"/>
    <w:rsid w:val="00695F18"/>
    <w:rsid w:val="006A13C9"/>
    <w:rsid w:val="006B12EA"/>
    <w:rsid w:val="006B6CD0"/>
    <w:rsid w:val="006C353A"/>
    <w:rsid w:val="006D16C0"/>
    <w:rsid w:val="006E3F9C"/>
    <w:rsid w:val="006F12AF"/>
    <w:rsid w:val="006F4975"/>
    <w:rsid w:val="007012C9"/>
    <w:rsid w:val="00701C9D"/>
    <w:rsid w:val="00703940"/>
    <w:rsid w:val="00707767"/>
    <w:rsid w:val="007165C2"/>
    <w:rsid w:val="00716AC4"/>
    <w:rsid w:val="0072540F"/>
    <w:rsid w:val="007418BC"/>
    <w:rsid w:val="007442D5"/>
    <w:rsid w:val="00777703"/>
    <w:rsid w:val="00783ECC"/>
    <w:rsid w:val="0079439E"/>
    <w:rsid w:val="007B4772"/>
    <w:rsid w:val="007C32A5"/>
    <w:rsid w:val="007C7366"/>
    <w:rsid w:val="007D1519"/>
    <w:rsid w:val="007E1C2A"/>
    <w:rsid w:val="007E41C9"/>
    <w:rsid w:val="007E56A0"/>
    <w:rsid w:val="007F51E9"/>
    <w:rsid w:val="0080157C"/>
    <w:rsid w:val="00801D07"/>
    <w:rsid w:val="008238EF"/>
    <w:rsid w:val="008304E3"/>
    <w:rsid w:val="00833AA6"/>
    <w:rsid w:val="00845B09"/>
    <w:rsid w:val="00845C4E"/>
    <w:rsid w:val="00846F58"/>
    <w:rsid w:val="00871721"/>
    <w:rsid w:val="00880AD5"/>
    <w:rsid w:val="00882206"/>
    <w:rsid w:val="00885A28"/>
    <w:rsid w:val="00886A17"/>
    <w:rsid w:val="0089019A"/>
    <w:rsid w:val="008A4A2A"/>
    <w:rsid w:val="008A5C20"/>
    <w:rsid w:val="008B30AC"/>
    <w:rsid w:val="008D68E5"/>
    <w:rsid w:val="008E09D9"/>
    <w:rsid w:val="008E1E6F"/>
    <w:rsid w:val="008E291E"/>
    <w:rsid w:val="008E30B3"/>
    <w:rsid w:val="008E67D0"/>
    <w:rsid w:val="008F4632"/>
    <w:rsid w:val="00903CC1"/>
    <w:rsid w:val="00906D99"/>
    <w:rsid w:val="009201D4"/>
    <w:rsid w:val="00932F5C"/>
    <w:rsid w:val="009429C6"/>
    <w:rsid w:val="00946494"/>
    <w:rsid w:val="00947075"/>
    <w:rsid w:val="00947295"/>
    <w:rsid w:val="009612BE"/>
    <w:rsid w:val="009672A7"/>
    <w:rsid w:val="00993C0E"/>
    <w:rsid w:val="00996A7C"/>
    <w:rsid w:val="009A2339"/>
    <w:rsid w:val="009A493D"/>
    <w:rsid w:val="009B0493"/>
    <w:rsid w:val="009D1DF9"/>
    <w:rsid w:val="009E4678"/>
    <w:rsid w:val="009F0DBE"/>
    <w:rsid w:val="00A162B1"/>
    <w:rsid w:val="00A2596C"/>
    <w:rsid w:val="00A32DB9"/>
    <w:rsid w:val="00A43ACF"/>
    <w:rsid w:val="00A52AC2"/>
    <w:rsid w:val="00A55738"/>
    <w:rsid w:val="00A55F29"/>
    <w:rsid w:val="00A617EA"/>
    <w:rsid w:val="00A64932"/>
    <w:rsid w:val="00A74044"/>
    <w:rsid w:val="00A8304B"/>
    <w:rsid w:val="00A83ED6"/>
    <w:rsid w:val="00A93B24"/>
    <w:rsid w:val="00A959A6"/>
    <w:rsid w:val="00A9640F"/>
    <w:rsid w:val="00AA525B"/>
    <w:rsid w:val="00AA6E99"/>
    <w:rsid w:val="00AB390F"/>
    <w:rsid w:val="00AB6300"/>
    <w:rsid w:val="00AD730F"/>
    <w:rsid w:val="00AE01DB"/>
    <w:rsid w:val="00AE38C0"/>
    <w:rsid w:val="00AE4AF2"/>
    <w:rsid w:val="00B01351"/>
    <w:rsid w:val="00B025B1"/>
    <w:rsid w:val="00B2196D"/>
    <w:rsid w:val="00B36FC5"/>
    <w:rsid w:val="00B44052"/>
    <w:rsid w:val="00B45165"/>
    <w:rsid w:val="00B46C83"/>
    <w:rsid w:val="00B57F8C"/>
    <w:rsid w:val="00B631D1"/>
    <w:rsid w:val="00B64535"/>
    <w:rsid w:val="00B7635D"/>
    <w:rsid w:val="00B767B0"/>
    <w:rsid w:val="00B800B9"/>
    <w:rsid w:val="00B94392"/>
    <w:rsid w:val="00BA1474"/>
    <w:rsid w:val="00BA1BF9"/>
    <w:rsid w:val="00BA79B3"/>
    <w:rsid w:val="00BC4B89"/>
    <w:rsid w:val="00BE0D9C"/>
    <w:rsid w:val="00BF34AC"/>
    <w:rsid w:val="00C019B2"/>
    <w:rsid w:val="00C1423D"/>
    <w:rsid w:val="00C43FC0"/>
    <w:rsid w:val="00C50744"/>
    <w:rsid w:val="00C53075"/>
    <w:rsid w:val="00C563C8"/>
    <w:rsid w:val="00C7756E"/>
    <w:rsid w:val="00C8525F"/>
    <w:rsid w:val="00C94C75"/>
    <w:rsid w:val="00CA2C74"/>
    <w:rsid w:val="00CA7B1E"/>
    <w:rsid w:val="00CC04DD"/>
    <w:rsid w:val="00CC74DD"/>
    <w:rsid w:val="00CD2197"/>
    <w:rsid w:val="00CE12B7"/>
    <w:rsid w:val="00CE188B"/>
    <w:rsid w:val="00CE6082"/>
    <w:rsid w:val="00CF2E71"/>
    <w:rsid w:val="00D04411"/>
    <w:rsid w:val="00D10F53"/>
    <w:rsid w:val="00D21F78"/>
    <w:rsid w:val="00D24D0D"/>
    <w:rsid w:val="00D3671C"/>
    <w:rsid w:val="00D46DDB"/>
    <w:rsid w:val="00D54429"/>
    <w:rsid w:val="00D621FC"/>
    <w:rsid w:val="00D65981"/>
    <w:rsid w:val="00D90D5A"/>
    <w:rsid w:val="00D94D42"/>
    <w:rsid w:val="00DA0A13"/>
    <w:rsid w:val="00DA1A61"/>
    <w:rsid w:val="00DC08F2"/>
    <w:rsid w:val="00DD4381"/>
    <w:rsid w:val="00DF5D12"/>
    <w:rsid w:val="00DF6579"/>
    <w:rsid w:val="00E04AE6"/>
    <w:rsid w:val="00E07A6D"/>
    <w:rsid w:val="00E07CE7"/>
    <w:rsid w:val="00E12FFB"/>
    <w:rsid w:val="00E22551"/>
    <w:rsid w:val="00E248D5"/>
    <w:rsid w:val="00E27122"/>
    <w:rsid w:val="00E319EB"/>
    <w:rsid w:val="00E453DF"/>
    <w:rsid w:val="00E45924"/>
    <w:rsid w:val="00E616D4"/>
    <w:rsid w:val="00E62C69"/>
    <w:rsid w:val="00E7590F"/>
    <w:rsid w:val="00E80DFA"/>
    <w:rsid w:val="00E82560"/>
    <w:rsid w:val="00E851C3"/>
    <w:rsid w:val="00E9078E"/>
    <w:rsid w:val="00EA775E"/>
    <w:rsid w:val="00EC4021"/>
    <w:rsid w:val="00ED0154"/>
    <w:rsid w:val="00ED14AD"/>
    <w:rsid w:val="00ED48AA"/>
    <w:rsid w:val="00EE5542"/>
    <w:rsid w:val="00EF088A"/>
    <w:rsid w:val="00EF39B2"/>
    <w:rsid w:val="00EF55BA"/>
    <w:rsid w:val="00F04A66"/>
    <w:rsid w:val="00F106FF"/>
    <w:rsid w:val="00F129CC"/>
    <w:rsid w:val="00F25EBC"/>
    <w:rsid w:val="00F27309"/>
    <w:rsid w:val="00F55E02"/>
    <w:rsid w:val="00F56211"/>
    <w:rsid w:val="00F64B47"/>
    <w:rsid w:val="00F811C5"/>
    <w:rsid w:val="00F838E2"/>
    <w:rsid w:val="00F87D3F"/>
    <w:rsid w:val="00F92BDF"/>
    <w:rsid w:val="00FA00DE"/>
    <w:rsid w:val="00FA2661"/>
    <w:rsid w:val="00FB1733"/>
    <w:rsid w:val="00FC7FF2"/>
    <w:rsid w:val="00FE2CBB"/>
    <w:rsid w:val="00FF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4E4F7"/>
  <w15:chartTrackingRefBased/>
  <w15:docId w15:val="{3589FC28-A2D2-124A-A091-88860BEAD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798"/>
    <w:pPr>
      <w:spacing w:after="200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rsid w:val="009E4678"/>
    <w:pPr>
      <w:keepNext/>
      <w:keepLines/>
      <w:spacing w:before="240" w:after="0"/>
      <w:ind w:firstLine="284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rsid w:val="00D21F78"/>
    <w:pPr>
      <w:keepNext/>
      <w:keepLines/>
      <w:spacing w:before="40" w:after="0"/>
      <w:ind w:firstLine="284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D21F78"/>
    <w:pPr>
      <w:keepNext/>
      <w:keepLines/>
      <w:spacing w:before="40" w:after="0"/>
      <w:ind w:firstLine="284"/>
      <w:jc w:val="both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D21F78"/>
    <w:pPr>
      <w:keepNext/>
      <w:keepLines/>
      <w:spacing w:before="40" w:after="0"/>
      <w:ind w:firstLine="284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rsid w:val="00A32DB9"/>
    <w:pPr>
      <w:spacing w:after="0" w:line="240" w:lineRule="auto"/>
      <w:ind w:firstLine="284"/>
      <w:jc w:val="both"/>
    </w:pPr>
    <w:rPr>
      <w:rFonts w:ascii="Times New Roman" w:hAnsi="Times New Roman"/>
      <w:sz w:val="24"/>
    </w:rPr>
  </w:style>
  <w:style w:type="paragraph" w:styleId="Ttulo">
    <w:name w:val="Title"/>
    <w:next w:val="Normal"/>
    <w:link w:val="TtuloCar"/>
    <w:autoRedefine/>
    <w:uiPriority w:val="10"/>
    <w:qFormat/>
    <w:rsid w:val="006B12EA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caps/>
      <w:color w:val="000066"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2EA"/>
    <w:rPr>
      <w:rFonts w:ascii="Times New Roman" w:eastAsiaTheme="majorEastAsia" w:hAnsi="Times New Roman" w:cstheme="majorBidi"/>
      <w:b/>
      <w:caps/>
      <w:color w:val="000066"/>
      <w:spacing w:val="-10"/>
      <w:kern w:val="28"/>
      <w:sz w:val="28"/>
      <w:szCs w:val="56"/>
    </w:rPr>
  </w:style>
  <w:style w:type="paragraph" w:styleId="Subttulo">
    <w:name w:val="Subtitle"/>
    <w:basedOn w:val="Normal"/>
    <w:next w:val="Normal"/>
    <w:link w:val="SubttuloCar"/>
    <w:uiPriority w:val="11"/>
    <w:rsid w:val="00A32DB9"/>
    <w:pPr>
      <w:numPr>
        <w:ilvl w:val="1"/>
      </w:numPr>
      <w:spacing w:after="160"/>
      <w:ind w:firstLine="284"/>
      <w:jc w:val="both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32DB9"/>
    <w:rPr>
      <w:rFonts w:eastAsiaTheme="minorEastAsia"/>
      <w:color w:val="5A5A5A" w:themeColor="text1" w:themeTint="A5"/>
      <w:spacing w:val="15"/>
    </w:rPr>
  </w:style>
  <w:style w:type="paragraph" w:customStyle="1" w:styleId="TtuloTablaING">
    <w:name w:val="Título Tabla ING"/>
    <w:basedOn w:val="TtuloTablaCCSS"/>
    <w:link w:val="TtuloTablaINGCar"/>
    <w:qFormat/>
    <w:rsid w:val="00C43FC0"/>
    <w:pPr>
      <w:jc w:val="center"/>
    </w:pPr>
    <w:rPr>
      <w:b w:val="0"/>
      <w:caps/>
      <w:lang w:eastAsia="es-ES"/>
    </w:rPr>
  </w:style>
  <w:style w:type="paragraph" w:customStyle="1" w:styleId="TextoTabla">
    <w:name w:val="Texto Tabla"/>
    <w:basedOn w:val="Normal"/>
    <w:link w:val="TextoTablaCar"/>
    <w:qFormat/>
    <w:rsid w:val="009E4678"/>
    <w:pPr>
      <w:spacing w:after="120"/>
      <w:ind w:firstLine="284"/>
      <w:jc w:val="both"/>
    </w:pPr>
    <w:rPr>
      <w:rFonts w:ascii="Times New Roman" w:eastAsiaTheme="minorHAnsi" w:hAnsi="Times New Roman" w:cstheme="minorBidi"/>
      <w:sz w:val="16"/>
    </w:rPr>
  </w:style>
  <w:style w:type="character" w:customStyle="1" w:styleId="TtuloTablaINGCar">
    <w:name w:val="Título Tabla ING Car"/>
    <w:basedOn w:val="TtuloTablaCCSSCar"/>
    <w:link w:val="TtuloTablaING"/>
    <w:rsid w:val="00C43FC0"/>
    <w:rPr>
      <w:rFonts w:ascii="Times New Roman" w:hAnsi="Times New Roman"/>
      <w:b w:val="0"/>
      <w:caps/>
      <w:sz w:val="20"/>
      <w:lang w:eastAsia="es-ES"/>
    </w:rPr>
  </w:style>
  <w:style w:type="character" w:styleId="Textoennegrita">
    <w:name w:val="Strong"/>
    <w:basedOn w:val="Fuentedeprrafopredeter"/>
    <w:uiPriority w:val="22"/>
    <w:rsid w:val="00611D5F"/>
    <w:rPr>
      <w:b/>
      <w:bCs/>
    </w:rPr>
  </w:style>
  <w:style w:type="paragraph" w:customStyle="1" w:styleId="TtuloFigura">
    <w:name w:val="Título Figura"/>
    <w:basedOn w:val="Normal"/>
    <w:link w:val="TtuloFiguraCar"/>
    <w:autoRedefine/>
    <w:qFormat/>
    <w:rsid w:val="00E80DFA"/>
    <w:pPr>
      <w:spacing w:after="120"/>
      <w:ind w:firstLine="284"/>
    </w:pPr>
    <w:rPr>
      <w:rFonts w:ascii="Times New Roman" w:eastAsiaTheme="minorHAnsi" w:hAnsi="Times New Roman" w:cstheme="minorBidi"/>
      <w:sz w:val="20"/>
    </w:rPr>
  </w:style>
  <w:style w:type="character" w:customStyle="1" w:styleId="TextoTablaCar">
    <w:name w:val="Texto Tabla Car"/>
    <w:basedOn w:val="Fuentedeprrafopredeter"/>
    <w:link w:val="TextoTabla"/>
    <w:rsid w:val="009E4678"/>
    <w:rPr>
      <w:rFonts w:ascii="Times New Roman" w:hAnsi="Times New Roman"/>
      <w:sz w:val="16"/>
    </w:rPr>
  </w:style>
  <w:style w:type="character" w:customStyle="1" w:styleId="Ttulo1Car">
    <w:name w:val="Título 1 Car"/>
    <w:basedOn w:val="Fuentedeprrafopredeter"/>
    <w:link w:val="Ttulo1"/>
    <w:uiPriority w:val="9"/>
    <w:rsid w:val="009E46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rsid w:val="00611D5F"/>
    <w:pPr>
      <w:spacing w:after="120"/>
      <w:ind w:left="720" w:firstLine="284"/>
      <w:contextualSpacing/>
      <w:jc w:val="both"/>
    </w:pPr>
    <w:rPr>
      <w:rFonts w:ascii="Times New Roman" w:eastAsiaTheme="minorHAnsi" w:hAnsi="Times New Roman" w:cstheme="minorBidi"/>
      <w:sz w:val="24"/>
    </w:rPr>
  </w:style>
  <w:style w:type="paragraph" w:styleId="Textonotapie">
    <w:name w:val="footnote text"/>
    <w:basedOn w:val="Normal"/>
    <w:link w:val="TextonotapieCar"/>
    <w:uiPriority w:val="99"/>
    <w:unhideWhenUsed/>
    <w:qFormat/>
    <w:rsid w:val="00AA6E99"/>
    <w:pPr>
      <w:spacing w:after="0" w:line="240" w:lineRule="auto"/>
      <w:ind w:firstLine="284"/>
      <w:jc w:val="both"/>
    </w:pPr>
    <w:rPr>
      <w:rFonts w:ascii="Times New Roman" w:eastAsiaTheme="minorHAnsi" w:hAnsi="Times New Roman" w:cstheme="minorBidi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AA6E99"/>
    <w:rPr>
      <w:rFonts w:ascii="Times New Roman" w:hAnsi="Times New Roman"/>
      <w:sz w:val="20"/>
      <w:szCs w:val="20"/>
    </w:rPr>
  </w:style>
  <w:style w:type="paragraph" w:customStyle="1" w:styleId="Epgrafe">
    <w:name w:val="Epígrafe"/>
    <w:next w:val="Normal"/>
    <w:link w:val="EpgrafeCar"/>
    <w:qFormat/>
    <w:rsid w:val="00611D5F"/>
    <w:rPr>
      <w:rFonts w:ascii="Times New Roman" w:eastAsiaTheme="majorEastAsia" w:hAnsi="Times New Roman" w:cstheme="majorBidi"/>
      <w:b/>
      <w:iCs/>
      <w:spacing w:val="-10"/>
      <w:kern w:val="28"/>
      <w:sz w:val="24"/>
      <w:szCs w:val="56"/>
    </w:rPr>
  </w:style>
  <w:style w:type="character" w:styleId="Refdenotaalpie">
    <w:name w:val="footnote reference"/>
    <w:basedOn w:val="Fuentedeprrafopredeter"/>
    <w:uiPriority w:val="99"/>
    <w:semiHidden/>
    <w:unhideWhenUsed/>
    <w:rsid w:val="00AA6E99"/>
    <w:rPr>
      <w:vertAlign w:val="superscript"/>
    </w:rPr>
  </w:style>
  <w:style w:type="character" w:customStyle="1" w:styleId="EpgrafeCar">
    <w:name w:val="Epígrafe Car"/>
    <w:basedOn w:val="Fuentedeprrafopredeter"/>
    <w:link w:val="Epgrafe"/>
    <w:rsid w:val="00611D5F"/>
    <w:rPr>
      <w:rFonts w:ascii="Times New Roman" w:eastAsiaTheme="majorEastAsia" w:hAnsi="Times New Roman" w:cstheme="majorBidi"/>
      <w:b/>
      <w:iCs/>
      <w:spacing w:val="-10"/>
      <w:kern w:val="28"/>
      <w:sz w:val="24"/>
      <w:szCs w:val="56"/>
    </w:rPr>
  </w:style>
  <w:style w:type="table" w:styleId="Tablaconcuadrcula">
    <w:name w:val="Table Grid"/>
    <w:basedOn w:val="Tablanormal"/>
    <w:uiPriority w:val="39"/>
    <w:rsid w:val="00AA6E99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TablaCCSS">
    <w:name w:val="Título Tabla CCSS"/>
    <w:next w:val="Normal"/>
    <w:link w:val="TtuloTablaCCSSCar"/>
    <w:qFormat/>
    <w:rsid w:val="00C43FC0"/>
    <w:rPr>
      <w:rFonts w:ascii="Times New Roman" w:hAnsi="Times New Roman"/>
      <w:b/>
      <w:sz w:val="20"/>
    </w:rPr>
  </w:style>
  <w:style w:type="character" w:customStyle="1" w:styleId="TtuloTablaCCSSCar">
    <w:name w:val="Título Tabla CCSS Car"/>
    <w:basedOn w:val="Fuentedeprrafopredeter"/>
    <w:link w:val="TtuloTablaCCSS"/>
    <w:rsid w:val="00C43FC0"/>
    <w:rPr>
      <w:rFonts w:ascii="Times New Roman" w:hAnsi="Times New Roman"/>
      <w:b/>
      <w:sz w:val="20"/>
    </w:rPr>
  </w:style>
  <w:style w:type="character" w:customStyle="1" w:styleId="Ttulo3Car">
    <w:name w:val="Título 3 Car"/>
    <w:basedOn w:val="Fuentedeprrafopredeter"/>
    <w:link w:val="Ttulo3"/>
    <w:uiPriority w:val="9"/>
    <w:rsid w:val="00D21F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D21F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D21F7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FiguraCar">
    <w:name w:val="Título Figura Car"/>
    <w:basedOn w:val="Fuentedeprrafopredeter"/>
    <w:link w:val="TtuloFigura"/>
    <w:rsid w:val="00E80DFA"/>
    <w:rPr>
      <w:rFonts w:ascii="Times New Roman" w:hAnsi="Times New Roman"/>
      <w:sz w:val="20"/>
    </w:rPr>
  </w:style>
  <w:style w:type="paragraph" w:styleId="TtuloTDC">
    <w:name w:val="TOC Heading"/>
    <w:basedOn w:val="Ttulo1"/>
    <w:next w:val="Normal"/>
    <w:autoRedefine/>
    <w:uiPriority w:val="39"/>
    <w:unhideWhenUsed/>
    <w:rsid w:val="006A13C9"/>
    <w:pPr>
      <w:spacing w:after="240" w:line="259" w:lineRule="auto"/>
      <w:ind w:firstLine="0"/>
      <w:jc w:val="center"/>
      <w:outlineLvl w:val="9"/>
    </w:pPr>
    <w:rPr>
      <w:rFonts w:ascii="Times New Roman" w:hAnsi="Times New Roman"/>
      <w:b/>
      <w:caps/>
      <w:color w:val="auto"/>
      <w:sz w:val="28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AE38C0"/>
    <w:pPr>
      <w:spacing w:after="100" w:line="259" w:lineRule="auto"/>
      <w:ind w:left="220"/>
    </w:pPr>
    <w:rPr>
      <w:rFonts w:asciiTheme="minorHAnsi" w:eastAsiaTheme="minorEastAsia" w:hAnsiTheme="minorHAnsi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E38C0"/>
    <w:pPr>
      <w:spacing w:after="100" w:line="259" w:lineRule="auto"/>
    </w:pPr>
    <w:rPr>
      <w:rFonts w:asciiTheme="minorHAnsi" w:eastAsiaTheme="minorEastAsia" w:hAnsiTheme="minorHAnsi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AE38C0"/>
    <w:pPr>
      <w:spacing w:after="100" w:line="259" w:lineRule="auto"/>
      <w:ind w:left="440"/>
    </w:pPr>
    <w:rPr>
      <w:rFonts w:asciiTheme="minorHAnsi" w:eastAsiaTheme="minorEastAsia" w:hAnsiTheme="minorHAnsi"/>
      <w:lang w:eastAsia="es-ES"/>
    </w:rPr>
  </w:style>
  <w:style w:type="character" w:styleId="Hipervnculo">
    <w:name w:val="Hyperlink"/>
    <w:basedOn w:val="Fuentedeprrafopredeter"/>
    <w:uiPriority w:val="99"/>
    <w:unhideWhenUsed/>
    <w:rsid w:val="00AE01D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12FFB"/>
    <w:pPr>
      <w:tabs>
        <w:tab w:val="center" w:pos="4252"/>
        <w:tab w:val="right" w:pos="8504"/>
      </w:tabs>
      <w:spacing w:after="0" w:line="240" w:lineRule="auto"/>
      <w:ind w:firstLine="284"/>
      <w:jc w:val="both"/>
    </w:pPr>
    <w:rPr>
      <w:rFonts w:ascii="Times New Roman" w:eastAsiaTheme="minorHAnsi" w:hAnsi="Times New Roman" w:cstheme="minorBidi"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E12FFB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12FFB"/>
    <w:pPr>
      <w:tabs>
        <w:tab w:val="center" w:pos="4252"/>
        <w:tab w:val="right" w:pos="8504"/>
      </w:tabs>
      <w:spacing w:after="0" w:line="240" w:lineRule="auto"/>
      <w:ind w:firstLine="284"/>
      <w:jc w:val="both"/>
    </w:pPr>
    <w:rPr>
      <w:rFonts w:ascii="Times New Roman" w:eastAsiaTheme="minorHAnsi" w:hAnsi="Times New Roman" w:cstheme="minorBidi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12FFB"/>
    <w:rPr>
      <w:rFonts w:ascii="Times New Roman" w:hAnsi="Times New Roman"/>
      <w:sz w:val="24"/>
    </w:rPr>
  </w:style>
  <w:style w:type="paragraph" w:customStyle="1" w:styleId="Captulo">
    <w:name w:val="Capítulo"/>
    <w:basedOn w:val="Ttulo"/>
    <w:link w:val="CaptuloCar"/>
    <w:qFormat/>
    <w:rsid w:val="006B12EA"/>
    <w:rPr>
      <w:color w:val="auto"/>
    </w:rPr>
  </w:style>
  <w:style w:type="character" w:customStyle="1" w:styleId="CaptuloCar">
    <w:name w:val="Capítulo Car"/>
    <w:basedOn w:val="TtuloCar"/>
    <w:link w:val="Captulo"/>
    <w:rsid w:val="006B12EA"/>
    <w:rPr>
      <w:rFonts w:ascii="Times New Roman" w:eastAsiaTheme="majorEastAsia" w:hAnsi="Times New Roman" w:cstheme="majorBidi"/>
      <w:b/>
      <w:caps/>
      <w:color w:val="000066"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https://upload.wikimedia.org/wikipedia/commons/thumb/4/4f/Cc_by-nc-nd_euro_icon.svg/2000px-Cc_by-nc-nd_euro_icon.svg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/Downloads/Plantilla_TFG_2017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CF7E8-6E32-884A-98B8-C5DD67CCE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Plantilla_TFG_2017.dotx</Template>
  <TotalTime>4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UC3M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Alvaro Gonzalez</cp:lastModifiedBy>
  <cp:revision>1</cp:revision>
  <dcterms:created xsi:type="dcterms:W3CDTF">2020-01-13T19:00:00Z</dcterms:created>
  <dcterms:modified xsi:type="dcterms:W3CDTF">2020-01-13T19:06:00Z</dcterms:modified>
</cp:coreProperties>
</file>